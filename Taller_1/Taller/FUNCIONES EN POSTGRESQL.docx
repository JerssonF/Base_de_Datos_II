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aps w:val="0"/>
          <w:color w:val="auto"/>
          <w:sz w:val="24"/>
          <w:szCs w:val="22"/>
          <w:lang w:eastAsia="en-US"/>
        </w:rPr>
        <w:id w:val="1146853950"/>
        <w:docPartObj>
          <w:docPartGallery w:val="Cover Pages"/>
          <w:docPartUnique/>
        </w:docPartObj>
      </w:sdtPr>
      <w:sdtEndPr>
        <w:rPr>
          <w:b/>
          <w:sz w:val="2"/>
        </w:rPr>
      </w:sdtEndPr>
      <w:sdtContent>
        <w:p w14:paraId="50C79397" w14:textId="77777777" w:rsidR="00B27467" w:rsidRDefault="00B27467" w:rsidP="008D5EA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0BDE41" wp14:editId="3F5A12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3" name="Grupo 3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DC2347" w14:textId="05A38147" w:rsidR="00B27467" w:rsidRPr="00501803" w:rsidRDefault="00AE1B51" w:rsidP="006A5E4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septiembre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upo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upo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upo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0BDE41" id="Grupo 3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cLTTy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">
                    <v:rect id="Rectángulo 3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M3xwAAANsAAAAPAAAAZHJzL2Rvd25yZXYueG1sRI/dagIx&#10;FITvBd8hHME7zWpL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Fdhwzf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DC2347" w14:textId="05A38147" w:rsidR="00B27467" w:rsidRPr="00501803" w:rsidRDefault="00AE1B51" w:rsidP="006A5E4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septiembre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upo 3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5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90C666" wp14:editId="361820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82ACB0" w14:textId="646F52EB" w:rsidR="00B27467" w:rsidRPr="00403E25" w:rsidRDefault="00B27467" w:rsidP="008D5EA4">
                                <w:pPr>
                                  <w:pStyle w:val="Sinespaciado"/>
                                </w:pPr>
                              </w:p>
                              <w:p w14:paraId="0327C5D1" w14:textId="77777777" w:rsidR="00B27467" w:rsidRPr="00403E25" w:rsidRDefault="00000000" w:rsidP="008D5EA4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sz w:val="22"/>
                                      <w:szCs w:val="22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03E25" w:rsidRPr="008D5EA4">
                                      <w:rPr>
                                        <w:sz w:val="22"/>
                                        <w:szCs w:val="22"/>
                                      </w:rPr>
                                      <w:t>Ing</w:t>
                                    </w:r>
                                    <w:r w:rsidR="008D5EA4" w:rsidRPr="008D5EA4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enieria de </w:t>
                                    </w:r>
                                    <w:r w:rsidR="00403E25" w:rsidRPr="008D5EA4">
                                      <w:rPr>
                                        <w:sz w:val="22"/>
                                        <w:szCs w:val="22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90C6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82ACB0" w14:textId="646F52EB" w:rsidR="00B27467" w:rsidRPr="00403E25" w:rsidRDefault="00B27467" w:rsidP="008D5EA4">
                          <w:pPr>
                            <w:pStyle w:val="Sinespaciado"/>
                          </w:pPr>
                        </w:p>
                        <w:p w14:paraId="0327C5D1" w14:textId="77777777" w:rsidR="00B27467" w:rsidRPr="00403E25" w:rsidRDefault="00000000" w:rsidP="008D5EA4">
                          <w:pPr>
                            <w:pStyle w:val="Sinespaciado"/>
                          </w:pPr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03E25" w:rsidRPr="008D5EA4">
                                <w:rPr>
                                  <w:sz w:val="22"/>
                                  <w:szCs w:val="22"/>
                                </w:rPr>
                                <w:t>Ing</w:t>
                              </w:r>
                              <w:r w:rsidR="008D5EA4" w:rsidRPr="008D5EA4">
                                <w:rPr>
                                  <w:sz w:val="22"/>
                                  <w:szCs w:val="22"/>
                                </w:rPr>
                                <w:t xml:space="preserve">enieria de </w:t>
                              </w:r>
                              <w:r w:rsidR="00403E25" w:rsidRPr="008D5EA4">
                                <w:rPr>
                                  <w:sz w:val="22"/>
                                  <w:szCs w:val="22"/>
                                </w:rPr>
                                <w:t>sistemas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A897C7" wp14:editId="1CD39E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E9598" w14:textId="054CF9DA" w:rsidR="00B27467" w:rsidRPr="00D05428" w:rsidRDefault="00000000" w:rsidP="008D5EA4">
                                <w:pPr>
                                  <w:pStyle w:val="Sinespaciado"/>
                                  <w:rPr>
                                    <w:rFonts w:eastAsiaTheme="majorEastAsia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/>
                                      <w:b/>
                                      <w:bCs/>
                                      <w:color w:val="002060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E1B51" w:rsidRPr="00AE1B51">
                                      <w:rPr>
                                        <w:rFonts w:eastAsiaTheme="majorEastAsia"/>
                                        <w:b/>
                                        <w:bCs/>
                                        <w:color w:val="002060"/>
                                        <w:sz w:val="52"/>
                                        <w:szCs w:val="52"/>
                                      </w:rPr>
                                      <w:t>Funciones en Postgresql</w:t>
                                    </w:r>
                                  </w:sdtContent>
                                </w:sdt>
                              </w:p>
                              <w:p w14:paraId="430DCCC6" w14:textId="25B543CB" w:rsidR="00B2746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E1B5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Taller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A897C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8E9598" w14:textId="054CF9DA" w:rsidR="00B27467" w:rsidRPr="00D05428" w:rsidRDefault="00000000" w:rsidP="008D5EA4">
                          <w:pPr>
                            <w:pStyle w:val="Sinespaciado"/>
                            <w:rPr>
                              <w:rFonts w:eastAsiaTheme="majorEastAsia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eastAsiaTheme="majorEastAsia"/>
                                <w:b/>
                                <w:bCs/>
                                <w:color w:val="002060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E1B51" w:rsidRPr="00AE1B51">
                                <w:rPr>
                                  <w:rFonts w:eastAsiaTheme="majorEastAsia"/>
                                  <w:b/>
                                  <w:bCs/>
                                  <w:color w:val="002060"/>
                                  <w:sz w:val="52"/>
                                  <w:szCs w:val="52"/>
                                </w:rPr>
                                <w:t>Funciones en Postgresql</w:t>
                              </w:r>
                            </w:sdtContent>
                          </w:sdt>
                        </w:p>
                        <w:p w14:paraId="430DCCC6" w14:textId="25B543CB" w:rsidR="00B2746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E1B5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Taller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375EB4A" w14:textId="407082D5" w:rsidR="00B27467" w:rsidRDefault="00AE1B51">
          <w:pPr>
            <w:rPr>
              <w:rFonts w:eastAsiaTheme="minorEastAsia"/>
              <w:sz w:val="2"/>
              <w:lang w:eastAsia="es-CO"/>
            </w:rPr>
          </w:pPr>
          <w:r w:rsidRPr="00C97D9F">
            <w:rPr>
              <w:rFonts w:eastAsiaTheme="minorEastAsia"/>
              <w:b/>
              <w:noProof/>
              <w:sz w:val="2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757E96A" wp14:editId="03CD22DD">
                    <wp:simplePos x="0" y="0"/>
                    <wp:positionH relativeFrom="column">
                      <wp:posOffset>2101215</wp:posOffset>
                    </wp:positionH>
                    <wp:positionV relativeFrom="paragraph">
                      <wp:posOffset>7325360</wp:posOffset>
                    </wp:positionV>
                    <wp:extent cx="2360930" cy="1404620"/>
                    <wp:effectExtent l="0" t="0" r="0" b="5715"/>
                    <wp:wrapSquare wrapText="bothSides"/>
                    <wp:docPr id="139957603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3F5FD" w14:textId="69639396" w:rsidR="00AE1B51" w:rsidRDefault="00AE1B51" w:rsidP="00AE1B51">
                                <w:pPr>
                                  <w:spacing w:after="0"/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  <w:t xml:space="preserve">Nicolas Tello </w:t>
                                </w:r>
                                <w:proofErr w:type="spellStart"/>
                                <w:r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  <w:t>Mendez</w:t>
                                </w:r>
                                <w:proofErr w:type="spellEnd"/>
                              </w:p>
                              <w:p w14:paraId="2710A70D" w14:textId="4F98CCDA" w:rsidR="00AE1B51" w:rsidRPr="00D05428" w:rsidRDefault="00AE1B51" w:rsidP="00AE1B51">
                                <w:pPr>
                                  <w:spacing w:after="0"/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  <w:t>Jersson Fabian Buitrago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57E96A" id="Cuadro de texto 2" o:spid="_x0000_s1057" type="#_x0000_t202" style="position:absolute;margin-left:165.45pt;margin-top:576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wsMgIAAKk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" filled="f" stroked="f">
                    <v:textbox style="mso-fit-shape-to-text:t">
                      <w:txbxContent>
                        <w:p w14:paraId="2373F5FD" w14:textId="69639396" w:rsidR="00AE1B51" w:rsidRDefault="00AE1B51" w:rsidP="00AE1B51">
                          <w:pPr>
                            <w:spacing w:after="0"/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  <w:t xml:space="preserve">Nicolas Tello </w:t>
                          </w:r>
                          <w:proofErr w:type="spellStart"/>
                          <w:r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  <w:t>Mendez</w:t>
                          </w:r>
                          <w:proofErr w:type="spellEnd"/>
                        </w:p>
                        <w:p w14:paraId="2710A70D" w14:textId="4F98CCDA" w:rsidR="00AE1B51" w:rsidRPr="00D05428" w:rsidRDefault="00AE1B51" w:rsidP="00AE1B51">
                          <w:pPr>
                            <w:spacing w:after="0"/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  <w:t>Jersson Fabian Buitrago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97D9F" w:rsidRPr="00C97D9F">
            <w:rPr>
              <w:rFonts w:eastAsiaTheme="minorEastAsia"/>
              <w:b/>
              <w:noProof/>
              <w:sz w:val="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D77AC8A" wp14:editId="1584EC07">
                    <wp:simplePos x="0" y="0"/>
                    <wp:positionH relativeFrom="column">
                      <wp:posOffset>3698875</wp:posOffset>
                    </wp:positionH>
                    <wp:positionV relativeFrom="paragraph">
                      <wp:posOffset>6269355</wp:posOffset>
                    </wp:positionV>
                    <wp:extent cx="2360930" cy="1404620"/>
                    <wp:effectExtent l="0" t="0" r="0" b="571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D2404" w14:textId="6B97F379" w:rsidR="00C97D9F" w:rsidRPr="00D05428" w:rsidRDefault="00AE1B51" w:rsidP="00C97D9F">
                                <w:pPr>
                                  <w:jc w:val="right"/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3B3838" w:themeColor="background2" w:themeShade="40"/>
                                    <w:sz w:val="28"/>
                                    <w:szCs w:val="24"/>
                                    <w:lang w:val="es-MX"/>
                                  </w:rPr>
                                  <w:t>Base de Datos II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77AC8A" id="_x0000_s1058" type="#_x0000_t202" style="position:absolute;margin-left:291.25pt;margin-top:493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" filled="f" stroked="f">
                    <v:textbox style="mso-fit-shape-to-text:t">
                      <w:txbxContent>
                        <w:p w14:paraId="516D2404" w14:textId="6B97F379" w:rsidR="00C97D9F" w:rsidRPr="00D05428" w:rsidRDefault="00AE1B51" w:rsidP="00C97D9F">
                          <w:pPr>
                            <w:jc w:val="right"/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color w:val="3B3838" w:themeColor="background2" w:themeShade="40"/>
                              <w:sz w:val="28"/>
                              <w:szCs w:val="24"/>
                              <w:lang w:val="es-MX"/>
                            </w:rPr>
                            <w:t>Base de Datos II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27467">
            <w:rPr>
              <w:rFonts w:eastAsiaTheme="minorEastAsia"/>
              <w:b/>
              <w:sz w:val="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es-ES" w:eastAsia="en-US"/>
        </w:rPr>
        <w:id w:val="-4061475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D02AC9" w14:textId="77777777" w:rsidR="00615547" w:rsidRDefault="00615547" w:rsidP="00C67565">
          <w:pPr>
            <w:pStyle w:val="TtuloTDC"/>
          </w:pPr>
          <w:r>
            <w:rPr>
              <w:lang w:val="es-ES"/>
            </w:rPr>
            <w:t>Contenido</w:t>
          </w:r>
        </w:p>
        <w:p w14:paraId="07E43960" w14:textId="0ABBEC5D" w:rsidR="003B0AE6" w:rsidRDefault="0000000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rPr>
              <w:rFonts w:eastAsiaTheme="minorHAnsi" w:cstheme="minorBidi"/>
              <w:lang w:eastAsia="en-US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hyperlink w:anchor="_Toc177077141" w:history="1">
            <w:r w:rsidR="003B0AE6" w:rsidRPr="00DB7725">
              <w:rPr>
                <w:rStyle w:val="Hipervnculo"/>
                <w:noProof/>
              </w:rPr>
              <w:t>Creación de Tablas y Registros</w:t>
            </w:r>
            <w:r w:rsidR="003B0AE6">
              <w:rPr>
                <w:noProof/>
                <w:webHidden/>
              </w:rPr>
              <w:tab/>
            </w:r>
            <w:r w:rsidR="003B0AE6">
              <w:rPr>
                <w:noProof/>
                <w:webHidden/>
              </w:rPr>
              <w:fldChar w:fldCharType="begin"/>
            </w:r>
            <w:r w:rsidR="003B0AE6">
              <w:rPr>
                <w:noProof/>
                <w:webHidden/>
              </w:rPr>
              <w:instrText xml:space="preserve"> PAGEREF _Toc177077141 \h </w:instrText>
            </w:r>
            <w:r w:rsidR="003B0AE6">
              <w:rPr>
                <w:noProof/>
                <w:webHidden/>
              </w:rPr>
            </w:r>
            <w:r w:rsidR="003B0AE6">
              <w:rPr>
                <w:noProof/>
                <w:webHidden/>
              </w:rPr>
              <w:fldChar w:fldCharType="separate"/>
            </w:r>
            <w:r w:rsidR="003B0AE6">
              <w:rPr>
                <w:noProof/>
                <w:webHidden/>
              </w:rPr>
              <w:t>2</w:t>
            </w:r>
            <w:r w:rsidR="003B0AE6">
              <w:rPr>
                <w:noProof/>
                <w:webHidden/>
              </w:rPr>
              <w:fldChar w:fldCharType="end"/>
            </w:r>
          </w:hyperlink>
        </w:p>
        <w:p w14:paraId="5979DE4E" w14:textId="3B230D27" w:rsidR="003B0AE6" w:rsidRDefault="003B0AE6">
          <w:pPr>
            <w:pStyle w:val="TDC2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7077142" w:history="1">
            <w:r w:rsidRPr="00DB7725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B7725">
              <w:rPr>
                <w:rStyle w:val="Hipervnculo"/>
                <w:noProof/>
              </w:rPr>
              <w:t>Calcular el promedio de ventas de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4CA6" w14:textId="30C122C1" w:rsidR="003B0AE6" w:rsidRDefault="003B0AE6">
          <w:pPr>
            <w:pStyle w:val="TDC2"/>
            <w:tabs>
              <w:tab w:val="left" w:pos="720"/>
              <w:tab w:val="right" w:leader="dot" w:pos="8828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7077143" w:history="1">
            <w:r w:rsidRPr="00DB7725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B7725">
              <w:rPr>
                <w:rStyle w:val="Hipervnculo"/>
                <w:noProof/>
              </w:rPr>
              <w:t>Verificar existencia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4EDF" w14:textId="5A6EF750" w:rsidR="003B0AE6" w:rsidRPr="003B0AE6" w:rsidRDefault="003B0AE6" w:rsidP="003B0AE6">
          <w:pPr>
            <w:pStyle w:val="TDC2"/>
            <w:tabs>
              <w:tab w:val="right" w:leader="dot" w:pos="8828"/>
            </w:tabs>
            <w:jc w:val="center"/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7077144" w:history="1">
            <w:r w:rsidRPr="003B0AE6">
              <w:rPr>
                <w:rStyle w:val="Hipervnculo"/>
                <w:noProof/>
              </w:rPr>
              <w:t>3.</w:t>
            </w:r>
            <w:r w:rsidRPr="003B0AE6">
              <w:rPr>
                <w:rStyle w:val="Hipervnculo"/>
                <w:rFonts w:ascii="LiberationSans-Bold" w:eastAsiaTheme="minorHAnsi" w:hAnsi="LiberationSans-Bold" w:cs="LiberationSans-Bold"/>
                <w:noProof/>
              </w:rPr>
              <w:t xml:space="preserve"> </w:t>
            </w:r>
            <w:r w:rsidR="00E63C87">
              <w:rPr>
                <w:rStyle w:val="Hipervnculo"/>
                <w:rFonts w:ascii="LiberationSans-Bold" w:eastAsiaTheme="minorHAnsi" w:hAnsi="LiberationSans-Bold" w:cs="LiberationSans-Bold"/>
                <w:noProof/>
              </w:rPr>
              <w:t xml:space="preserve">    </w:t>
            </w:r>
            <w:r w:rsidRPr="003B0AE6">
              <w:rPr>
                <w:rStyle w:val="Hipervnculo"/>
                <w:noProof/>
              </w:rPr>
              <w:t>Actualizar el precio de un producto</w:t>
            </w:r>
            <w:r w:rsidRPr="003B0AE6">
              <w:rPr>
                <w:noProof/>
                <w:webHidden/>
              </w:rPr>
              <w:tab/>
            </w:r>
            <w:r w:rsidRPr="003B0AE6">
              <w:rPr>
                <w:noProof/>
                <w:webHidden/>
              </w:rPr>
              <w:fldChar w:fldCharType="begin"/>
            </w:r>
            <w:r w:rsidRPr="003B0AE6">
              <w:rPr>
                <w:noProof/>
                <w:webHidden/>
              </w:rPr>
              <w:instrText xml:space="preserve"> PAGEREF _Toc177077144 \h </w:instrText>
            </w:r>
            <w:r w:rsidRPr="003B0AE6">
              <w:rPr>
                <w:noProof/>
                <w:webHidden/>
              </w:rPr>
            </w:r>
            <w:r w:rsidRPr="003B0AE6">
              <w:rPr>
                <w:noProof/>
                <w:webHidden/>
              </w:rPr>
              <w:fldChar w:fldCharType="separate"/>
            </w:r>
            <w:r w:rsidRPr="003B0AE6">
              <w:rPr>
                <w:noProof/>
                <w:webHidden/>
              </w:rPr>
              <w:t>6</w:t>
            </w:r>
            <w:r w:rsidRPr="003B0AE6">
              <w:rPr>
                <w:noProof/>
                <w:webHidden/>
              </w:rPr>
              <w:fldChar w:fldCharType="end"/>
            </w:r>
          </w:hyperlink>
        </w:p>
        <w:p w14:paraId="5205C7A8" w14:textId="522F69D7" w:rsidR="003B0AE6" w:rsidRPr="003B0AE6" w:rsidRDefault="003B0AE6" w:rsidP="003B0AE6">
          <w:pPr>
            <w:pStyle w:val="TDC2"/>
            <w:tabs>
              <w:tab w:val="right" w:leader="dot" w:pos="8828"/>
            </w:tabs>
            <w:jc w:val="center"/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7077145" w:history="1">
            <w:r w:rsidRPr="003B0AE6">
              <w:rPr>
                <w:rStyle w:val="Hipervnculo"/>
                <w:noProof/>
              </w:rPr>
              <w:t>4.</w:t>
            </w:r>
            <w:r w:rsidR="00E63C87">
              <w:rPr>
                <w:rStyle w:val="Hipervnculo"/>
                <w:noProof/>
              </w:rPr>
              <w:t xml:space="preserve">   </w:t>
            </w:r>
            <w:r w:rsidRPr="003B0AE6">
              <w:rPr>
                <w:rStyle w:val="Hipervnculo"/>
                <w:noProof/>
              </w:rPr>
              <w:t>Generar reporte de compras entre fechas</w:t>
            </w:r>
            <w:r w:rsidRPr="003B0AE6">
              <w:rPr>
                <w:noProof/>
                <w:webHidden/>
              </w:rPr>
              <w:tab/>
            </w:r>
            <w:r w:rsidRPr="003B0AE6">
              <w:rPr>
                <w:noProof/>
                <w:webHidden/>
              </w:rPr>
              <w:fldChar w:fldCharType="begin"/>
            </w:r>
            <w:r w:rsidRPr="003B0AE6">
              <w:rPr>
                <w:noProof/>
                <w:webHidden/>
              </w:rPr>
              <w:instrText xml:space="preserve"> PAGEREF _Toc177077145 \h </w:instrText>
            </w:r>
            <w:r w:rsidRPr="003B0AE6">
              <w:rPr>
                <w:noProof/>
                <w:webHidden/>
              </w:rPr>
            </w:r>
            <w:r w:rsidRPr="003B0AE6">
              <w:rPr>
                <w:noProof/>
                <w:webHidden/>
              </w:rPr>
              <w:fldChar w:fldCharType="separate"/>
            </w:r>
            <w:r w:rsidRPr="003B0AE6">
              <w:rPr>
                <w:noProof/>
                <w:webHidden/>
              </w:rPr>
              <w:t>7</w:t>
            </w:r>
            <w:r w:rsidRPr="003B0AE6">
              <w:rPr>
                <w:noProof/>
                <w:webHidden/>
              </w:rPr>
              <w:fldChar w:fldCharType="end"/>
            </w:r>
          </w:hyperlink>
        </w:p>
        <w:p w14:paraId="42C9619B" w14:textId="6B666EC0" w:rsidR="003B0AE6" w:rsidRPr="003B0AE6" w:rsidRDefault="003B0AE6" w:rsidP="003B0AE6">
          <w:pPr>
            <w:pStyle w:val="TDC2"/>
            <w:tabs>
              <w:tab w:val="right" w:leader="dot" w:pos="8828"/>
            </w:tabs>
            <w:jc w:val="center"/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77077146" w:history="1">
            <w:r w:rsidRPr="003B0AE6">
              <w:rPr>
                <w:rStyle w:val="Hipervnculo"/>
                <w:noProof/>
              </w:rPr>
              <w:t>5.</w:t>
            </w:r>
            <w:r w:rsidRPr="003B0AE6">
              <w:rPr>
                <w:rStyle w:val="Hipervnculo"/>
                <w:rFonts w:ascii="LiberationSans-Bold" w:eastAsiaTheme="minorHAnsi" w:hAnsi="LiberationSans-Bold" w:cs="LiberationSans-Bold"/>
                <w:noProof/>
              </w:rPr>
              <w:t xml:space="preserve"> </w:t>
            </w:r>
            <w:r w:rsidR="00E63C87">
              <w:rPr>
                <w:rStyle w:val="Hipervnculo"/>
                <w:rFonts w:ascii="LiberationSans-Bold" w:eastAsiaTheme="minorHAnsi" w:hAnsi="LiberationSans-Bold" w:cs="LiberationSans-Bold"/>
                <w:noProof/>
              </w:rPr>
              <w:t xml:space="preserve">   </w:t>
            </w:r>
            <w:r w:rsidRPr="003B0AE6">
              <w:rPr>
                <w:rStyle w:val="Hipervnculo"/>
                <w:noProof/>
              </w:rPr>
              <w:t>Eliminar clientes sin compras en los últimos 2 años</w:t>
            </w:r>
            <w:r w:rsidRPr="003B0AE6">
              <w:rPr>
                <w:noProof/>
                <w:webHidden/>
              </w:rPr>
              <w:tab/>
            </w:r>
            <w:r w:rsidRPr="003B0AE6">
              <w:rPr>
                <w:noProof/>
                <w:webHidden/>
              </w:rPr>
              <w:fldChar w:fldCharType="begin"/>
            </w:r>
            <w:r w:rsidRPr="003B0AE6">
              <w:rPr>
                <w:noProof/>
                <w:webHidden/>
              </w:rPr>
              <w:instrText xml:space="preserve"> PAGEREF _Toc177077146 \h </w:instrText>
            </w:r>
            <w:r w:rsidRPr="003B0AE6">
              <w:rPr>
                <w:noProof/>
                <w:webHidden/>
              </w:rPr>
            </w:r>
            <w:r w:rsidRPr="003B0AE6">
              <w:rPr>
                <w:noProof/>
                <w:webHidden/>
              </w:rPr>
              <w:fldChar w:fldCharType="separate"/>
            </w:r>
            <w:r w:rsidRPr="003B0AE6">
              <w:rPr>
                <w:noProof/>
                <w:webHidden/>
              </w:rPr>
              <w:t>8</w:t>
            </w:r>
            <w:r w:rsidRPr="003B0AE6">
              <w:rPr>
                <w:noProof/>
                <w:webHidden/>
              </w:rPr>
              <w:fldChar w:fldCharType="end"/>
            </w:r>
          </w:hyperlink>
        </w:p>
        <w:p w14:paraId="26061DA3" w14:textId="42B24E86" w:rsidR="00615547" w:rsidRDefault="00000000">
          <w:r>
            <w:rPr>
              <w:rFonts w:eastAsiaTheme="minorEastAsia" w:cs="Times New Roman"/>
              <w:b/>
              <w:bCs/>
              <w:noProof/>
              <w:lang w:val="es-ES" w:eastAsia="es-CO"/>
            </w:rPr>
            <w:fldChar w:fldCharType="end"/>
          </w:r>
        </w:p>
      </w:sdtContent>
    </w:sdt>
    <w:p w14:paraId="53ABCE08" w14:textId="5FC2B10A" w:rsidR="00F713FB" w:rsidRDefault="00734ACE" w:rsidP="00345051">
      <w:pPr>
        <w:pStyle w:val="Ttulo2"/>
        <w:numPr>
          <w:ilvl w:val="0"/>
          <w:numId w:val="0"/>
        </w:numPr>
      </w:pPr>
      <w:r>
        <w:br w:type="page"/>
      </w:r>
      <w:bookmarkStart w:id="0" w:name="_Toc177077141"/>
      <w:r w:rsidR="00AE1B51">
        <w:lastRenderedPageBreak/>
        <w:t>Creación de Tablas y Registros</w:t>
      </w:r>
      <w:bookmarkEnd w:id="0"/>
    </w:p>
    <w:p w14:paraId="0836E1DB" w14:textId="77A7C148" w:rsidR="00EC1D8E" w:rsidRDefault="00EC1D8E" w:rsidP="00EC1D8E"/>
    <w:p w14:paraId="43620373" w14:textId="70B02E9A" w:rsidR="00EC1D8E" w:rsidRPr="00EC1D8E" w:rsidRDefault="00EC1D8E" w:rsidP="00EC1D8E">
      <w:r>
        <w:t>Registros de la tabla clientes:</w:t>
      </w:r>
    </w:p>
    <w:p w14:paraId="095DE715" w14:textId="45A90D48" w:rsidR="00EC1D8E" w:rsidRDefault="00EC1D8E" w:rsidP="00EC1D8E">
      <w:r w:rsidRPr="00EC1D8E">
        <w:rPr>
          <w:noProof/>
        </w:rPr>
        <w:drawing>
          <wp:inline distT="0" distB="0" distL="0" distR="0" wp14:anchorId="016F4BEA" wp14:editId="25C011CC">
            <wp:extent cx="5391902" cy="2886478"/>
            <wp:effectExtent l="0" t="0" r="0" b="9525"/>
            <wp:docPr id="925140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40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47EF" w14:textId="77777777" w:rsidR="00EC1D8E" w:rsidRDefault="00EC1D8E" w:rsidP="00EC1D8E"/>
    <w:p w14:paraId="549EEA7D" w14:textId="028CE717" w:rsidR="00EC1D8E" w:rsidRDefault="00EC1D8E" w:rsidP="00EC1D8E">
      <w:r>
        <w:t>Tabla clientes:</w:t>
      </w:r>
    </w:p>
    <w:p w14:paraId="3497F9DB" w14:textId="013A5103" w:rsidR="00EC1D8E" w:rsidRDefault="00EC1D8E" w:rsidP="00EC1D8E">
      <w:r w:rsidRPr="00EC1D8E">
        <w:rPr>
          <w:noProof/>
        </w:rPr>
        <w:drawing>
          <wp:inline distT="0" distB="0" distL="0" distR="0" wp14:anchorId="35428987" wp14:editId="54A2C4AD">
            <wp:extent cx="4458322" cy="2867425"/>
            <wp:effectExtent l="0" t="0" r="0" b="9525"/>
            <wp:docPr id="2027342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42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81B7" w14:textId="77777777" w:rsidR="00EC1D8E" w:rsidRDefault="00EC1D8E" w:rsidP="00EC1D8E"/>
    <w:p w14:paraId="0CBA15B7" w14:textId="77777777" w:rsidR="00EC1D8E" w:rsidRDefault="00EC1D8E" w:rsidP="00EC1D8E"/>
    <w:p w14:paraId="378D29E1" w14:textId="77777777" w:rsidR="00EC1D8E" w:rsidRDefault="00EC1D8E" w:rsidP="00EC1D8E"/>
    <w:p w14:paraId="180DA673" w14:textId="30C959F7" w:rsidR="00EC1D8E" w:rsidRDefault="00EC1D8E" w:rsidP="00EC1D8E">
      <w:r>
        <w:lastRenderedPageBreak/>
        <w:t>Registro y tabla de productos</w:t>
      </w:r>
    </w:p>
    <w:p w14:paraId="42FFE9BC" w14:textId="4DC01937" w:rsidR="00EC1D8E" w:rsidRDefault="00EC1D8E" w:rsidP="00EC1D8E">
      <w:r w:rsidRPr="00EC1D8E">
        <w:rPr>
          <w:noProof/>
        </w:rPr>
        <w:drawing>
          <wp:inline distT="0" distB="0" distL="0" distR="0" wp14:anchorId="5D94379C" wp14:editId="1A263357">
            <wp:extent cx="5163271" cy="5382376"/>
            <wp:effectExtent l="0" t="0" r="0" b="8890"/>
            <wp:docPr id="816075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75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48E7" w14:textId="77777777" w:rsidR="00EC1D8E" w:rsidRDefault="00EC1D8E" w:rsidP="00EC1D8E"/>
    <w:p w14:paraId="66FC3286" w14:textId="77777777" w:rsidR="00EC1D8E" w:rsidRDefault="00EC1D8E" w:rsidP="00EC1D8E"/>
    <w:p w14:paraId="6AF9F8A4" w14:textId="0777E96E" w:rsidR="00EC1D8E" w:rsidRDefault="00EC1D8E" w:rsidP="00EC1D8E"/>
    <w:p w14:paraId="2C19B4E6" w14:textId="77777777" w:rsidR="00EC1D8E" w:rsidRDefault="00EC1D8E" w:rsidP="00EC1D8E"/>
    <w:p w14:paraId="67E32FAC" w14:textId="77777777" w:rsidR="00EC1D8E" w:rsidRDefault="00EC1D8E" w:rsidP="00EC1D8E"/>
    <w:p w14:paraId="117B373D" w14:textId="77777777" w:rsidR="00EC1D8E" w:rsidRDefault="00EC1D8E" w:rsidP="00EC1D8E"/>
    <w:p w14:paraId="6C852FCC" w14:textId="77777777" w:rsidR="00EC1D8E" w:rsidRDefault="00EC1D8E" w:rsidP="00EC1D8E"/>
    <w:p w14:paraId="523DEBAC" w14:textId="77777777" w:rsidR="00EC1D8E" w:rsidRDefault="00EC1D8E" w:rsidP="00EC1D8E"/>
    <w:p w14:paraId="04BDED90" w14:textId="2C8713DB" w:rsidR="00EC1D8E" w:rsidRDefault="00EC1D8E" w:rsidP="00EC1D8E">
      <w:r>
        <w:lastRenderedPageBreak/>
        <w:t>Registro y tabla de ventas</w:t>
      </w:r>
    </w:p>
    <w:p w14:paraId="2E1058FD" w14:textId="107C1F00" w:rsidR="00EC1D8E" w:rsidRPr="00EC1D8E" w:rsidRDefault="00EC1D8E" w:rsidP="00EC1D8E">
      <w:r w:rsidRPr="00EC1D8E">
        <w:rPr>
          <w:noProof/>
        </w:rPr>
        <w:drawing>
          <wp:anchor distT="0" distB="0" distL="114300" distR="114300" simplePos="0" relativeHeight="251667456" behindDoc="1" locked="0" layoutInCell="1" allowOverlap="1" wp14:anchorId="16C3F8C6" wp14:editId="5559E2D9">
            <wp:simplePos x="0" y="0"/>
            <wp:positionH relativeFrom="column">
              <wp:posOffset>-3810</wp:posOffset>
            </wp:positionH>
            <wp:positionV relativeFrom="paragraph">
              <wp:posOffset>186055</wp:posOffset>
            </wp:positionV>
            <wp:extent cx="5612130" cy="3531235"/>
            <wp:effectExtent l="0" t="0" r="7620" b="0"/>
            <wp:wrapTight wrapText="bothSides">
              <wp:wrapPolygon edited="0">
                <wp:start x="0" y="0"/>
                <wp:lineTo x="0" y="21441"/>
                <wp:lineTo x="21556" y="21441"/>
                <wp:lineTo x="21556" y="0"/>
                <wp:lineTo x="0" y="0"/>
              </wp:wrapPolygon>
            </wp:wrapTight>
            <wp:docPr id="10181050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5005" name="Imagen 1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FD7AA" w14:textId="77777777" w:rsidR="00AE1B51" w:rsidRDefault="00AE1B51" w:rsidP="00AE1B51"/>
    <w:p w14:paraId="44CD8980" w14:textId="1E4CB1A7" w:rsidR="00345051" w:rsidRDefault="00345051" w:rsidP="00345051">
      <w:pPr>
        <w:jc w:val="center"/>
      </w:pPr>
    </w:p>
    <w:p w14:paraId="7EF06A7C" w14:textId="77777777" w:rsidR="00345051" w:rsidRDefault="00345051" w:rsidP="00345051">
      <w:pPr>
        <w:jc w:val="center"/>
      </w:pPr>
    </w:p>
    <w:p w14:paraId="1D9B23FF" w14:textId="2CBCFAE8" w:rsidR="00345051" w:rsidRPr="00345051" w:rsidRDefault="00345051" w:rsidP="00345051">
      <w:pPr>
        <w:pStyle w:val="Ttulo2"/>
      </w:pPr>
      <w:bookmarkStart w:id="1" w:name="_Toc177077142"/>
      <w:r w:rsidRPr="00345051">
        <w:lastRenderedPageBreak/>
        <w:t>Calcular el promedio de ventas de un cliente</w:t>
      </w:r>
      <w:bookmarkEnd w:id="1"/>
    </w:p>
    <w:p w14:paraId="331041A8" w14:textId="2DF3A82C" w:rsidR="00345051" w:rsidRDefault="007A7E38" w:rsidP="00345051">
      <w:pPr>
        <w:jc w:val="center"/>
      </w:pPr>
      <w:r w:rsidRPr="007A7E38">
        <w:rPr>
          <w:noProof/>
        </w:rPr>
        <w:drawing>
          <wp:inline distT="0" distB="0" distL="0" distR="0" wp14:anchorId="778763F1" wp14:editId="2C33BCF1">
            <wp:extent cx="3248025" cy="3914103"/>
            <wp:effectExtent l="0" t="0" r="0" b="0"/>
            <wp:docPr id="34181726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17261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134" cy="39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3BA0" w14:textId="396C6AEE" w:rsidR="00345051" w:rsidRDefault="00345051" w:rsidP="00345051">
      <w:pPr>
        <w:pStyle w:val="Ttulo2"/>
      </w:pPr>
      <w:bookmarkStart w:id="2" w:name="_Toc177077143"/>
      <w:r w:rsidRPr="00345051">
        <w:t>Verificar existencia de un producto</w:t>
      </w:r>
      <w:bookmarkEnd w:id="2"/>
    </w:p>
    <w:p w14:paraId="64D71379" w14:textId="7F4F02FE" w:rsidR="00345051" w:rsidRDefault="007A7E38" w:rsidP="00345051">
      <w:pPr>
        <w:jc w:val="center"/>
      </w:pPr>
      <w:r w:rsidRPr="007A7E38">
        <w:rPr>
          <w:noProof/>
        </w:rPr>
        <w:drawing>
          <wp:inline distT="0" distB="0" distL="0" distR="0" wp14:anchorId="1532BC8B" wp14:editId="41C3B79C">
            <wp:extent cx="3325201" cy="3552825"/>
            <wp:effectExtent l="0" t="0" r="8890" b="0"/>
            <wp:docPr id="58875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4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1025" cy="35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EC12" w14:textId="5E842486" w:rsidR="00076DEF" w:rsidRDefault="00076DEF" w:rsidP="00076DEF">
      <w:pPr>
        <w:pStyle w:val="Ttulo2"/>
        <w:numPr>
          <w:ilvl w:val="0"/>
          <w:numId w:val="0"/>
        </w:numPr>
        <w:ind w:left="360"/>
      </w:pPr>
      <w:bookmarkStart w:id="3" w:name="_Toc177077144"/>
      <w:r>
        <w:lastRenderedPageBreak/>
        <w:t>3.</w:t>
      </w:r>
      <w:r w:rsidRPr="00076DEF">
        <w:rPr>
          <w:rFonts w:ascii="LiberationSans-Bold" w:eastAsiaTheme="minorHAnsi" w:hAnsi="LiberationSans-Bold" w:cs="LiberationSans-Bold"/>
          <w:b/>
          <w:bCs/>
          <w:color w:val="00000A"/>
          <w:sz w:val="28"/>
          <w:szCs w:val="28"/>
        </w:rPr>
        <w:t xml:space="preserve"> </w:t>
      </w:r>
      <w:r w:rsidRPr="00076DEF">
        <w:rPr>
          <w:b/>
          <w:bCs/>
        </w:rPr>
        <w:t>Actualizar el precio de un producto</w:t>
      </w:r>
      <w:bookmarkEnd w:id="3"/>
    </w:p>
    <w:p w14:paraId="2B61E91A" w14:textId="692EADA5" w:rsidR="00076DEF" w:rsidRDefault="00076DEF" w:rsidP="00076DEF">
      <w:r w:rsidRPr="00ED289F">
        <w:rPr>
          <w:noProof/>
        </w:rPr>
        <w:drawing>
          <wp:inline distT="0" distB="0" distL="0" distR="0" wp14:anchorId="66772238" wp14:editId="45ACB20E">
            <wp:extent cx="5612130" cy="3706495"/>
            <wp:effectExtent l="0" t="0" r="7620" b="8255"/>
            <wp:docPr id="1213205262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05262" name="Imagen 1" descr="Texto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DEF">
        <w:t xml:space="preserve"> </w:t>
      </w:r>
      <w:r>
        <w:t xml:space="preserve">Actualizaremos el </w:t>
      </w:r>
      <w:proofErr w:type="spellStart"/>
      <w:r>
        <w:t>id_producto</w:t>
      </w:r>
      <w:proofErr w:type="spellEnd"/>
      <w:r>
        <w:t xml:space="preserve"> = 30 el 50%</w:t>
      </w:r>
    </w:p>
    <w:p w14:paraId="66385107" w14:textId="77777777" w:rsidR="00076DEF" w:rsidRDefault="00076DEF" w:rsidP="00076DE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DF5777" wp14:editId="6D2B3DA1">
                <wp:simplePos x="0" y="0"/>
                <wp:positionH relativeFrom="column">
                  <wp:posOffset>-60960</wp:posOffset>
                </wp:positionH>
                <wp:positionV relativeFrom="paragraph">
                  <wp:posOffset>861695</wp:posOffset>
                </wp:positionV>
                <wp:extent cx="4181475" cy="228600"/>
                <wp:effectExtent l="19050" t="19050" r="28575" b="19050"/>
                <wp:wrapNone/>
                <wp:docPr id="212558030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FB51A" id="Rectángulo 1" o:spid="_x0000_s1026" style="position:absolute;margin-left:-4.8pt;margin-top:67.85pt;width:329.2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" filled="f" strokecolor="red" strokeweight="2.25pt"/>
            </w:pict>
          </mc:Fallback>
        </mc:AlternateContent>
      </w:r>
      <w:r w:rsidRPr="00ED289F">
        <w:rPr>
          <w:noProof/>
        </w:rPr>
        <w:drawing>
          <wp:inline distT="0" distB="0" distL="0" distR="0" wp14:anchorId="2EE83BAE" wp14:editId="609B9A36">
            <wp:extent cx="4000500" cy="2112333"/>
            <wp:effectExtent l="0" t="0" r="0" b="2540"/>
            <wp:docPr id="172066466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64667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472" cy="21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576E" w14:textId="77777777" w:rsidR="00076DEF" w:rsidRDefault="00076DEF" w:rsidP="00076DEF">
      <w:r>
        <w:t>Dato actualizado:</w:t>
      </w:r>
    </w:p>
    <w:p w14:paraId="44EBE14A" w14:textId="77777777" w:rsidR="00076DEF" w:rsidRDefault="00076DEF" w:rsidP="00076DE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DBC4C" wp14:editId="5A6D5E23">
                <wp:simplePos x="0" y="0"/>
                <wp:positionH relativeFrom="column">
                  <wp:posOffset>-3810</wp:posOffset>
                </wp:positionH>
                <wp:positionV relativeFrom="paragraph">
                  <wp:posOffset>1127125</wp:posOffset>
                </wp:positionV>
                <wp:extent cx="3810000" cy="238125"/>
                <wp:effectExtent l="19050" t="19050" r="19050" b="28575"/>
                <wp:wrapNone/>
                <wp:docPr id="98641820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38125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D45D5" id="Rectángulo 2" o:spid="_x0000_s1026" style="position:absolute;margin-left:-.3pt;margin-top:88.75pt;width:300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" filled="f" strokecolor="red" strokeweight="3.25pt"/>
            </w:pict>
          </mc:Fallback>
        </mc:AlternateContent>
      </w:r>
      <w:r w:rsidRPr="00ED289F">
        <w:rPr>
          <w:noProof/>
        </w:rPr>
        <w:drawing>
          <wp:inline distT="0" distB="0" distL="0" distR="0" wp14:anchorId="30C15D33" wp14:editId="05214A5E">
            <wp:extent cx="3648075" cy="1393194"/>
            <wp:effectExtent l="0" t="0" r="0" b="0"/>
            <wp:docPr id="1152643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43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6224" cy="14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F698" w14:textId="5DF8F654" w:rsidR="00076DEF" w:rsidRDefault="00742283" w:rsidP="00076DEF">
      <w:pPr>
        <w:pStyle w:val="Ttulo2"/>
        <w:numPr>
          <w:ilvl w:val="0"/>
          <w:numId w:val="0"/>
        </w:numPr>
        <w:ind w:left="360"/>
        <w:rPr>
          <w:b/>
          <w:bCs/>
        </w:rPr>
      </w:pPr>
      <w:bookmarkStart w:id="4" w:name="_Toc177077145"/>
      <w:r>
        <w:lastRenderedPageBreak/>
        <w:t>4.</w:t>
      </w:r>
      <w:r w:rsidR="00076DEF" w:rsidRPr="00076DEF">
        <w:rPr>
          <w:b/>
          <w:bCs/>
        </w:rPr>
        <w:t>Generar reporte de compras entre fechas</w:t>
      </w:r>
      <w:bookmarkEnd w:id="4"/>
    </w:p>
    <w:p w14:paraId="5EACB593" w14:textId="03869E9E" w:rsidR="00742283" w:rsidRDefault="00742283" w:rsidP="00742283">
      <w:r w:rsidRPr="00691903">
        <w:rPr>
          <w:noProof/>
        </w:rPr>
        <w:drawing>
          <wp:inline distT="0" distB="0" distL="0" distR="0" wp14:anchorId="5E7FCF44" wp14:editId="28A826DE">
            <wp:extent cx="5612130" cy="3172559"/>
            <wp:effectExtent l="0" t="0" r="7620" b="8890"/>
            <wp:docPr id="209479177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9177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F3C3" w14:textId="73896B24" w:rsidR="00742283" w:rsidRDefault="00742283" w:rsidP="00742283">
      <w:r w:rsidRPr="00742283">
        <w:rPr>
          <w:noProof/>
        </w:rPr>
        <w:drawing>
          <wp:inline distT="0" distB="0" distL="0" distR="0" wp14:anchorId="79E0476D" wp14:editId="2C210A79">
            <wp:extent cx="4353533" cy="2324424"/>
            <wp:effectExtent l="0" t="0" r="9525" b="0"/>
            <wp:docPr id="1615444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443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508A" w14:textId="77777777" w:rsidR="0038470B" w:rsidRDefault="0038470B" w:rsidP="00742283"/>
    <w:p w14:paraId="0E627BC0" w14:textId="77777777" w:rsidR="0038470B" w:rsidRDefault="0038470B" w:rsidP="00742283"/>
    <w:p w14:paraId="671880E9" w14:textId="77777777" w:rsidR="0038470B" w:rsidRDefault="0038470B" w:rsidP="00742283"/>
    <w:p w14:paraId="2010E3E3" w14:textId="77777777" w:rsidR="0038470B" w:rsidRDefault="0038470B" w:rsidP="00742283"/>
    <w:p w14:paraId="3DF6E5F4" w14:textId="77777777" w:rsidR="0038470B" w:rsidRDefault="0038470B" w:rsidP="0038470B">
      <w:pPr>
        <w:pStyle w:val="Ttulo2"/>
        <w:numPr>
          <w:ilvl w:val="0"/>
          <w:numId w:val="0"/>
        </w:numPr>
        <w:ind w:left="360"/>
      </w:pPr>
    </w:p>
    <w:p w14:paraId="185DEA84" w14:textId="77777777" w:rsidR="0038470B" w:rsidRDefault="0038470B" w:rsidP="0038470B">
      <w:pPr>
        <w:pStyle w:val="Ttulo2"/>
        <w:numPr>
          <w:ilvl w:val="0"/>
          <w:numId w:val="0"/>
        </w:numPr>
        <w:ind w:left="360"/>
      </w:pPr>
    </w:p>
    <w:p w14:paraId="58CF926C" w14:textId="77777777" w:rsidR="0038470B" w:rsidRDefault="0038470B" w:rsidP="0038470B">
      <w:pPr>
        <w:pStyle w:val="Ttulo2"/>
        <w:numPr>
          <w:ilvl w:val="0"/>
          <w:numId w:val="0"/>
        </w:numPr>
        <w:ind w:left="360"/>
      </w:pPr>
    </w:p>
    <w:p w14:paraId="6EB647FE" w14:textId="65FA9268" w:rsidR="0038470B" w:rsidRDefault="0038470B" w:rsidP="0038470B">
      <w:pPr>
        <w:pStyle w:val="Ttulo2"/>
        <w:numPr>
          <w:ilvl w:val="0"/>
          <w:numId w:val="0"/>
        </w:numPr>
        <w:ind w:left="360"/>
        <w:rPr>
          <w:b/>
          <w:bCs/>
        </w:rPr>
      </w:pPr>
      <w:bookmarkStart w:id="5" w:name="_Toc177077146"/>
      <w:r>
        <w:t>5.</w:t>
      </w:r>
      <w:r w:rsidRPr="0038470B">
        <w:rPr>
          <w:rFonts w:ascii="LiberationSans-Bold" w:eastAsiaTheme="minorHAnsi" w:hAnsi="LiberationSans-Bold" w:cs="LiberationSans-Bold"/>
          <w:b/>
          <w:bCs/>
          <w:color w:val="00000A"/>
          <w:sz w:val="28"/>
          <w:szCs w:val="28"/>
        </w:rPr>
        <w:t xml:space="preserve"> </w:t>
      </w:r>
      <w:r w:rsidRPr="0038470B">
        <w:rPr>
          <w:b/>
          <w:bCs/>
        </w:rPr>
        <w:t>Eliminar clientes sin compras en los últimos 2 años</w:t>
      </w:r>
      <w:bookmarkEnd w:id="5"/>
    </w:p>
    <w:p w14:paraId="6DC1D170" w14:textId="77777777" w:rsidR="000A1832" w:rsidRPr="000A1832" w:rsidRDefault="000A1832" w:rsidP="000A1832"/>
    <w:p w14:paraId="1F7C09EE" w14:textId="5EB655C2" w:rsidR="000A1832" w:rsidRPr="000A1832" w:rsidRDefault="000A1832" w:rsidP="000A1832">
      <w:r w:rsidRPr="000A1832">
        <w:rPr>
          <w:noProof/>
        </w:rPr>
        <w:drawing>
          <wp:inline distT="0" distB="0" distL="0" distR="0" wp14:anchorId="1404CAB2" wp14:editId="6A5B9FBF">
            <wp:extent cx="5612130" cy="3367405"/>
            <wp:effectExtent l="0" t="0" r="7620" b="4445"/>
            <wp:docPr id="5196079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079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5786" w14:textId="1822A16C" w:rsidR="0038470B" w:rsidRDefault="000A1832" w:rsidP="0038470B">
      <w:r>
        <w:t xml:space="preserve">Se realizó la prueba a los </w:t>
      </w:r>
      <w:proofErr w:type="spellStart"/>
      <w:r>
        <w:t>id_cliente</w:t>
      </w:r>
      <w:proofErr w:type="spellEnd"/>
      <w:r>
        <w:t xml:space="preserve"> = 2, 5</w:t>
      </w:r>
    </w:p>
    <w:p w14:paraId="18FC09A6" w14:textId="5CCF1EEF" w:rsidR="0038470B" w:rsidRPr="0038470B" w:rsidRDefault="000A1832" w:rsidP="0038470B">
      <w:r w:rsidRPr="000A1832">
        <w:rPr>
          <w:noProof/>
        </w:rPr>
        <w:drawing>
          <wp:inline distT="0" distB="0" distL="0" distR="0" wp14:anchorId="10E2A678" wp14:editId="621915CB">
            <wp:extent cx="4639322" cy="1876687"/>
            <wp:effectExtent l="0" t="0" r="0" b="9525"/>
            <wp:docPr id="483275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756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86F6" w14:textId="43033FE0" w:rsidR="0038470B" w:rsidRPr="00742283" w:rsidRDefault="0038470B" w:rsidP="00742283"/>
    <w:p w14:paraId="0A775EC9" w14:textId="282EB4EB" w:rsidR="00076DEF" w:rsidRDefault="00076DEF" w:rsidP="00076DEF">
      <w:pPr>
        <w:jc w:val="center"/>
      </w:pPr>
    </w:p>
    <w:p w14:paraId="207BFC3E" w14:textId="77777777" w:rsidR="00076DEF" w:rsidRPr="00345051" w:rsidRDefault="00076DEF" w:rsidP="00076DEF">
      <w:pPr>
        <w:jc w:val="center"/>
      </w:pPr>
    </w:p>
    <w:p w14:paraId="7105F616" w14:textId="77777777" w:rsidR="00076DEF" w:rsidRPr="00345051" w:rsidRDefault="00076DEF" w:rsidP="00345051">
      <w:pPr>
        <w:jc w:val="center"/>
      </w:pPr>
    </w:p>
    <w:sectPr w:rsidR="00076DEF" w:rsidRPr="00345051" w:rsidSect="00585C40"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005B7" w14:textId="77777777" w:rsidR="008F588A" w:rsidRDefault="008F588A" w:rsidP="00D54462">
      <w:pPr>
        <w:spacing w:after="0" w:line="240" w:lineRule="auto"/>
      </w:pPr>
      <w:r>
        <w:separator/>
      </w:r>
    </w:p>
  </w:endnote>
  <w:endnote w:type="continuationSeparator" w:id="0">
    <w:p w14:paraId="2C716E3E" w14:textId="77777777" w:rsidR="008F588A" w:rsidRDefault="008F588A" w:rsidP="00D5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9944289"/>
      <w:docPartObj>
        <w:docPartGallery w:val="Page Numbers (Bottom of Page)"/>
        <w:docPartUnique/>
      </w:docPartObj>
    </w:sdtPr>
    <w:sdtContent>
      <w:p w14:paraId="1A58454F" w14:textId="77777777" w:rsidR="00615547" w:rsidRDefault="00615547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733AD9A" wp14:editId="1497E94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ED0083" w14:textId="77777777" w:rsidR="00615547" w:rsidRDefault="00615547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7733AD9A" id="Elipse 2" o:spid="_x0000_s1059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31ED0083" w14:textId="77777777" w:rsidR="00615547" w:rsidRDefault="00615547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3917B" w14:textId="77777777" w:rsidR="008F588A" w:rsidRDefault="008F588A" w:rsidP="00D54462">
      <w:pPr>
        <w:spacing w:after="0" w:line="240" w:lineRule="auto"/>
      </w:pPr>
      <w:r>
        <w:separator/>
      </w:r>
    </w:p>
  </w:footnote>
  <w:footnote w:type="continuationSeparator" w:id="0">
    <w:p w14:paraId="3B1FD2D9" w14:textId="77777777" w:rsidR="008F588A" w:rsidRDefault="008F588A" w:rsidP="00D54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8FF"/>
    <w:multiLevelType w:val="hybridMultilevel"/>
    <w:tmpl w:val="692EA88C"/>
    <w:lvl w:ilvl="0" w:tplc="B15489C4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2E26"/>
    <w:multiLevelType w:val="hybridMultilevel"/>
    <w:tmpl w:val="64C43678"/>
    <w:lvl w:ilvl="0" w:tplc="DFDC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42B52"/>
    <w:multiLevelType w:val="hybridMultilevel"/>
    <w:tmpl w:val="3CD632A6"/>
    <w:lvl w:ilvl="0" w:tplc="DFDC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0298A"/>
    <w:multiLevelType w:val="hybridMultilevel"/>
    <w:tmpl w:val="8616633E"/>
    <w:lvl w:ilvl="0" w:tplc="DFDC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60C50"/>
    <w:multiLevelType w:val="hybridMultilevel"/>
    <w:tmpl w:val="2868A72A"/>
    <w:lvl w:ilvl="0" w:tplc="DFDCB1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02429C"/>
    <w:multiLevelType w:val="hybridMultilevel"/>
    <w:tmpl w:val="1A3CE9B6"/>
    <w:lvl w:ilvl="0" w:tplc="DFDC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318E5"/>
    <w:multiLevelType w:val="hybridMultilevel"/>
    <w:tmpl w:val="970AE05C"/>
    <w:lvl w:ilvl="0" w:tplc="DFDC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E33F3"/>
    <w:multiLevelType w:val="hybridMultilevel"/>
    <w:tmpl w:val="CC6CC65A"/>
    <w:lvl w:ilvl="0" w:tplc="012401FE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6313">
    <w:abstractNumId w:val="7"/>
  </w:num>
  <w:num w:numId="2" w16cid:durableId="493034843">
    <w:abstractNumId w:val="6"/>
  </w:num>
  <w:num w:numId="3" w16cid:durableId="520818967">
    <w:abstractNumId w:val="5"/>
  </w:num>
  <w:num w:numId="4" w16cid:durableId="2122989148">
    <w:abstractNumId w:val="1"/>
  </w:num>
  <w:num w:numId="5" w16cid:durableId="736710822">
    <w:abstractNumId w:val="3"/>
  </w:num>
  <w:num w:numId="6" w16cid:durableId="735594067">
    <w:abstractNumId w:val="2"/>
  </w:num>
  <w:num w:numId="7" w16cid:durableId="452208577">
    <w:abstractNumId w:val="4"/>
  </w:num>
  <w:num w:numId="8" w16cid:durableId="1432360867">
    <w:abstractNumId w:val="0"/>
  </w:num>
  <w:num w:numId="9" w16cid:durableId="6778054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51"/>
    <w:rsid w:val="00076DEF"/>
    <w:rsid w:val="000832EF"/>
    <w:rsid w:val="000A1832"/>
    <w:rsid w:val="00122591"/>
    <w:rsid w:val="0013126F"/>
    <w:rsid w:val="001A5131"/>
    <w:rsid w:val="001F6EEA"/>
    <w:rsid w:val="0021510A"/>
    <w:rsid w:val="00345051"/>
    <w:rsid w:val="0038470B"/>
    <w:rsid w:val="003B0AE6"/>
    <w:rsid w:val="003B28FD"/>
    <w:rsid w:val="00403E25"/>
    <w:rsid w:val="00492E26"/>
    <w:rsid w:val="004E629A"/>
    <w:rsid w:val="00501803"/>
    <w:rsid w:val="00545A10"/>
    <w:rsid w:val="00585C40"/>
    <w:rsid w:val="00615547"/>
    <w:rsid w:val="00632361"/>
    <w:rsid w:val="0069106B"/>
    <w:rsid w:val="006A5E45"/>
    <w:rsid w:val="006D069E"/>
    <w:rsid w:val="00722862"/>
    <w:rsid w:val="00734ACE"/>
    <w:rsid w:val="00742283"/>
    <w:rsid w:val="007954C8"/>
    <w:rsid w:val="007A7E38"/>
    <w:rsid w:val="00807F3B"/>
    <w:rsid w:val="008D5EA4"/>
    <w:rsid w:val="008F588A"/>
    <w:rsid w:val="009160FA"/>
    <w:rsid w:val="00A171BD"/>
    <w:rsid w:val="00AA3326"/>
    <w:rsid w:val="00AE1B51"/>
    <w:rsid w:val="00B27467"/>
    <w:rsid w:val="00B9656A"/>
    <w:rsid w:val="00BA462A"/>
    <w:rsid w:val="00C50B08"/>
    <w:rsid w:val="00C66556"/>
    <w:rsid w:val="00C67565"/>
    <w:rsid w:val="00C97D9F"/>
    <w:rsid w:val="00D00128"/>
    <w:rsid w:val="00D05428"/>
    <w:rsid w:val="00D54462"/>
    <w:rsid w:val="00DF0316"/>
    <w:rsid w:val="00E527D0"/>
    <w:rsid w:val="00E63C87"/>
    <w:rsid w:val="00E81A87"/>
    <w:rsid w:val="00EC1D8E"/>
    <w:rsid w:val="00F2781C"/>
    <w:rsid w:val="00F462C6"/>
    <w:rsid w:val="00F7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BE15EE"/>
  <w15:chartTrackingRefBased/>
  <w15:docId w15:val="{9F4902D1-2166-41A5-8C1E-E9CC2872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ETRA"/>
    <w:qFormat/>
    <w:rsid w:val="00C50B08"/>
    <w:rPr>
      <w:sz w:val="24"/>
    </w:rPr>
  </w:style>
  <w:style w:type="paragraph" w:styleId="Ttulo1">
    <w:name w:val="heading 1"/>
    <w:aliases w:val="TITULO"/>
    <w:basedOn w:val="Normal"/>
    <w:next w:val="Normal"/>
    <w:link w:val="Ttulo1Car"/>
    <w:autoRedefine/>
    <w:uiPriority w:val="9"/>
    <w:qFormat/>
    <w:rsid w:val="00C67565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color w:val="C00000"/>
      <w:sz w:val="40"/>
      <w:szCs w:val="32"/>
    </w:rPr>
  </w:style>
  <w:style w:type="paragraph" w:styleId="Ttulo2">
    <w:name w:val="heading 2"/>
    <w:aliases w:val="Subtitulo"/>
    <w:basedOn w:val="Normal"/>
    <w:next w:val="Normal"/>
    <w:link w:val="Ttulo2Car"/>
    <w:autoRedefine/>
    <w:uiPriority w:val="9"/>
    <w:unhideWhenUsed/>
    <w:qFormat/>
    <w:rsid w:val="00345051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FF3300"/>
      <w:sz w:val="32"/>
      <w:szCs w:val="26"/>
    </w:rPr>
  </w:style>
  <w:style w:type="paragraph" w:styleId="Ttulo3">
    <w:name w:val="heading 3"/>
    <w:aliases w:val="Preguntas"/>
    <w:basedOn w:val="Normal"/>
    <w:next w:val="Normal"/>
    <w:link w:val="Ttulo3Car"/>
    <w:autoRedefine/>
    <w:uiPriority w:val="9"/>
    <w:unhideWhenUsed/>
    <w:qFormat/>
    <w:rsid w:val="000832EF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75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8D5EA4"/>
    <w:pPr>
      <w:spacing w:after="0" w:line="240" w:lineRule="auto"/>
    </w:pPr>
    <w:rPr>
      <w:rFonts w:eastAsiaTheme="minorEastAsia"/>
      <w:caps/>
      <w:color w:val="595959" w:themeColor="text1" w:themeTint="A6"/>
      <w:sz w:val="28"/>
      <w:szCs w:val="28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5EA4"/>
    <w:rPr>
      <w:rFonts w:eastAsiaTheme="minorEastAsia"/>
      <w:caps/>
      <w:color w:val="595959" w:themeColor="text1" w:themeTint="A6"/>
      <w:sz w:val="28"/>
      <w:szCs w:val="28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D54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462"/>
  </w:style>
  <w:style w:type="paragraph" w:styleId="Piedepgina">
    <w:name w:val="footer"/>
    <w:basedOn w:val="Normal"/>
    <w:link w:val="PiedepginaCar"/>
    <w:uiPriority w:val="99"/>
    <w:unhideWhenUsed/>
    <w:rsid w:val="00D54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462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554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554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15547"/>
    <w:rPr>
      <w:vertAlign w:val="superscript"/>
    </w:rPr>
  </w:style>
  <w:style w:type="character" w:customStyle="1" w:styleId="Ttulo1Car">
    <w:name w:val="Título 1 Car"/>
    <w:aliases w:val="TITULO Car"/>
    <w:basedOn w:val="Fuentedeprrafopredeter"/>
    <w:link w:val="Ttulo1"/>
    <w:uiPriority w:val="9"/>
    <w:rsid w:val="00C67565"/>
    <w:rPr>
      <w:rFonts w:asciiTheme="majorHAnsi" w:eastAsiaTheme="majorEastAsia" w:hAnsiTheme="majorHAnsi" w:cstheme="majorBidi"/>
      <w:b/>
      <w:color w:val="C00000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rsid w:val="00C67565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615547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15547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615547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734ACE"/>
    <w:rPr>
      <w:color w:val="808080"/>
    </w:rPr>
  </w:style>
  <w:style w:type="character" w:customStyle="1" w:styleId="Ttulo2Car">
    <w:name w:val="Título 2 Car"/>
    <w:aliases w:val="Subtitulo Car"/>
    <w:basedOn w:val="Fuentedeprrafopredeter"/>
    <w:link w:val="Ttulo2"/>
    <w:uiPriority w:val="9"/>
    <w:rsid w:val="00345051"/>
    <w:rPr>
      <w:rFonts w:asciiTheme="majorHAnsi" w:eastAsiaTheme="majorEastAsia" w:hAnsiTheme="majorHAnsi" w:cstheme="majorBidi"/>
      <w:color w:val="FF3300"/>
      <w:sz w:val="32"/>
      <w:szCs w:val="26"/>
    </w:rPr>
  </w:style>
  <w:style w:type="character" w:styleId="Hipervnculo">
    <w:name w:val="Hyperlink"/>
    <w:basedOn w:val="Fuentedeprrafopredeter"/>
    <w:uiPriority w:val="99"/>
    <w:unhideWhenUsed/>
    <w:rsid w:val="00734ACE"/>
    <w:rPr>
      <w:color w:val="0563C1" w:themeColor="hyperlink"/>
      <w:u w:val="single"/>
    </w:rPr>
  </w:style>
  <w:style w:type="character" w:customStyle="1" w:styleId="Ttulo3Car">
    <w:name w:val="Título 3 Car"/>
    <w:aliases w:val="Preguntas Car"/>
    <w:basedOn w:val="Fuentedeprrafopredeter"/>
    <w:link w:val="Ttulo3"/>
    <w:uiPriority w:val="9"/>
    <w:rsid w:val="000832EF"/>
    <w:rPr>
      <w:rFonts w:eastAsiaTheme="majorEastAsia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675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C67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50B08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D5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LO\Documents\Plantillas%20personalizadas%20de%20Office\Portada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septiembre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835E87-560E-4158-BCCF-E3BAC33E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Portada.dotm</Template>
  <TotalTime>84</TotalTime>
  <Pages>9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en Postgresql</vt:lpstr>
    </vt:vector>
  </TitlesOfParts>
  <Company>Ingenieria de sistemas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en Postgresql</dc:title>
  <dc:subject>Taller</dc:subject>
  <dc:creator>Nicolas Tello Mendez</dc:creator>
  <cp:keywords/>
  <dc:description/>
  <cp:lastModifiedBy>Jersson Fabian Buitrago Murcia</cp:lastModifiedBy>
  <cp:revision>6</cp:revision>
  <dcterms:created xsi:type="dcterms:W3CDTF">2024-09-13T02:06:00Z</dcterms:created>
  <dcterms:modified xsi:type="dcterms:W3CDTF">2024-09-13T04:46:00Z</dcterms:modified>
</cp:coreProperties>
</file>